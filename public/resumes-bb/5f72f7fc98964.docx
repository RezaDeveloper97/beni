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</w:tblGrid>
      <w:tr w:rsidR="0099030A" w:rsidTr="0099030A">
        <w:trPr>
          <w:trHeight w:val="4032"/>
        </w:trPr>
        <w:tc>
          <w:tcPr>
            <w:tcW w:w="3600" w:type="dxa"/>
            <w:vAlign w:val="bottom"/>
          </w:tcPr>
          <w:p w:rsidR="0099030A" w:rsidRDefault="006425ED" w:rsidP="0099030A">
            <w:pPr>
              <w:tabs>
                <w:tab w:val="left" w:pos="990"/>
              </w:tabs>
              <w:jc w:val="center"/>
            </w:pPr>
            <w:r w:rsidRPr="006425ED">
              <w:rPr>
                <w:noProof/>
                <w:lang w:eastAsia="en-US"/>
              </w:rPr>
              <w:drawing>
                <wp:inline distT="0" distB="0" distL="0" distR="0">
                  <wp:extent cx="1359874" cy="1504950"/>
                  <wp:effectExtent l="0" t="0" r="0" b="0"/>
                  <wp:docPr id="5" name="Picture 5" descr="C:\Users\Italfoam_Saie\Desktop\WhatsApp Image 2020-09-29 at 11.07.4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Italfoam_Saie\Desktop\WhatsApp Image 2020-09-29 at 11.07.4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5928" cy="1533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99030A" w:rsidRDefault="0099030A" w:rsidP="0099030A">
            <w:pPr>
              <w:tabs>
                <w:tab w:val="left" w:pos="990"/>
              </w:tabs>
              <w:jc w:val="right"/>
            </w:pPr>
          </w:p>
        </w:tc>
      </w:tr>
      <w:tr w:rsidR="0099030A" w:rsidTr="0099030A">
        <w:trPr>
          <w:trHeight w:val="9504"/>
        </w:trPr>
        <w:tc>
          <w:tcPr>
            <w:tcW w:w="3600" w:type="dxa"/>
            <w:vAlign w:val="bottom"/>
          </w:tcPr>
          <w:p w:rsidR="0099030A" w:rsidRPr="005F0DDB" w:rsidRDefault="0099030A" w:rsidP="0099030A">
            <w:pPr>
              <w:pStyle w:val="Title"/>
              <w:rPr>
                <w:b/>
                <w:bCs/>
                <w:sz w:val="52"/>
                <w:szCs w:val="52"/>
              </w:rPr>
            </w:pPr>
            <w:r w:rsidRPr="005F0DDB">
              <w:rPr>
                <w:rFonts w:hint="cs"/>
                <w:b/>
                <w:bCs/>
                <w:sz w:val="52"/>
                <w:szCs w:val="52"/>
                <w:rtl/>
              </w:rPr>
              <w:t>محسن سلاح ورزی</w:t>
            </w:r>
          </w:p>
          <w:p w:rsidR="0099030A" w:rsidRDefault="0099030A" w:rsidP="0099030A">
            <w:pPr>
              <w:pStyle w:val="Subtitle"/>
              <w:rPr>
                <w:spacing w:val="0"/>
                <w:w w:val="100"/>
                <w:rtl/>
              </w:rPr>
            </w:pPr>
            <w:r>
              <w:rPr>
                <w:rFonts w:hint="cs"/>
                <w:spacing w:val="0"/>
                <w:w w:val="100"/>
                <w:rtl/>
              </w:rPr>
              <w:t>متولد:</w:t>
            </w:r>
          </w:p>
          <w:p w:rsidR="0099030A" w:rsidRPr="0099030A" w:rsidRDefault="0099030A" w:rsidP="0099030A">
            <w:r>
              <w:rPr>
                <w:rtl/>
              </w:rPr>
              <w:t>03/05/1360</w:t>
            </w:r>
          </w:p>
          <w:p w:rsidR="0099030A" w:rsidRDefault="0099030A" w:rsidP="0099030A"/>
          <w:sdt>
            <w:sdtPr>
              <w:id w:val="-1954003311"/>
              <w:placeholder>
                <w:docPart w:val="CE71EDB2C50041D29AFC9873D615130C"/>
              </w:placeholder>
              <w:temporary/>
              <w:showingPlcHdr/>
              <w15:appearance w15:val="hidden"/>
            </w:sdtPr>
            <w:sdtContent>
              <w:p w:rsidR="0099030A" w:rsidRPr="00846D4F" w:rsidRDefault="0099030A" w:rsidP="0099030A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1F480ECA92CA44F0AAD64EBA86EDF87A"/>
              </w:placeholder>
              <w:temporary/>
              <w:showingPlcHdr/>
              <w15:appearance w15:val="hidden"/>
            </w:sdtPr>
            <w:sdtContent>
              <w:p w:rsidR="0099030A" w:rsidRDefault="0099030A" w:rsidP="0099030A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99030A" w:rsidRDefault="0099030A" w:rsidP="0099030A">
            <w:pPr>
              <w:pStyle w:val="ContactDetails"/>
            </w:pPr>
            <w:r>
              <w:rPr>
                <w:rFonts w:hint="cs"/>
                <w:rtl/>
              </w:rPr>
              <w:t>09128598091</w:t>
            </w:r>
          </w:p>
          <w:p w:rsidR="0099030A" w:rsidRPr="004D3011" w:rsidRDefault="0099030A" w:rsidP="0099030A">
            <w:pPr>
              <w:pStyle w:val="NoSpacing"/>
            </w:pPr>
          </w:p>
          <w:p w:rsidR="0099030A" w:rsidRDefault="0099030A" w:rsidP="0099030A">
            <w:pPr>
              <w:pStyle w:val="NoSpacing"/>
            </w:pPr>
          </w:p>
          <w:p w:rsidR="0099030A" w:rsidRDefault="004C6A9F" w:rsidP="004C6A9F">
            <w:pPr>
              <w:pStyle w:val="ContactDetails"/>
            </w:pPr>
            <w:r>
              <w:t xml:space="preserve">Email: </w:t>
            </w:r>
          </w:p>
          <w:p w:rsidR="004C6A9F" w:rsidRPr="0099030A" w:rsidRDefault="004C6A9F" w:rsidP="004C6A9F">
            <w:pPr>
              <w:pStyle w:val="ContactDetails"/>
              <w:rPr>
                <w:rStyle w:val="Hyperlink"/>
                <w:color w:val="auto"/>
                <w:u w:val="none"/>
              </w:rPr>
            </w:pPr>
            <w:r>
              <w:t>Mohsen.slvz1981@gmail.com</w:t>
            </w:r>
          </w:p>
        </w:tc>
        <w:tc>
          <w:tcPr>
            <w:tcW w:w="720" w:type="dxa"/>
          </w:tcPr>
          <w:p w:rsidR="0099030A" w:rsidRDefault="0099030A" w:rsidP="0099030A">
            <w:pPr>
              <w:tabs>
                <w:tab w:val="left" w:pos="990"/>
              </w:tabs>
            </w:pPr>
          </w:p>
        </w:tc>
      </w:tr>
    </w:tbl>
    <w:p w:rsidR="0099030A" w:rsidRDefault="0099030A" w:rsidP="00846D4F">
      <w:pPr>
        <w:tabs>
          <w:tab w:val="left" w:pos="990"/>
        </w:tabs>
        <w:spacing w:after="0"/>
        <w:rPr>
          <w:sz w:val="24"/>
          <w:szCs w:val="24"/>
        </w:rPr>
      </w:pPr>
    </w:p>
    <w:p w:rsidR="0099030A" w:rsidRPr="0099030A" w:rsidRDefault="0099030A" w:rsidP="0099030A">
      <w:pPr>
        <w:rPr>
          <w:sz w:val="24"/>
          <w:szCs w:val="24"/>
        </w:rPr>
      </w:pPr>
    </w:p>
    <w:p w:rsidR="0099030A" w:rsidRDefault="0099030A" w:rsidP="00846D4F">
      <w:pPr>
        <w:tabs>
          <w:tab w:val="left" w:pos="990"/>
        </w:tabs>
        <w:spacing w:after="0"/>
        <w:rPr>
          <w:sz w:val="24"/>
          <w:szCs w:val="24"/>
        </w:rPr>
      </w:pPr>
    </w:p>
    <w:p w:rsidR="0099030A" w:rsidRDefault="0099030A" w:rsidP="00846D4F">
      <w:pPr>
        <w:tabs>
          <w:tab w:val="left" w:pos="990"/>
        </w:tabs>
        <w:spacing w:after="0"/>
        <w:rPr>
          <w:sz w:val="24"/>
          <w:szCs w:val="24"/>
        </w:rPr>
      </w:pPr>
    </w:p>
    <w:p w:rsidR="0099030A" w:rsidRPr="006425ED" w:rsidRDefault="0099030A" w:rsidP="00846D4F">
      <w:pPr>
        <w:tabs>
          <w:tab w:val="left" w:pos="990"/>
        </w:tabs>
        <w:spacing w:after="0"/>
        <w:rPr>
          <w:b/>
          <w:bCs/>
          <w:sz w:val="24"/>
          <w:szCs w:val="24"/>
        </w:rPr>
      </w:pPr>
    </w:p>
    <w:p w:rsidR="0043117B" w:rsidRPr="006425ED" w:rsidRDefault="0099030A" w:rsidP="0099030A">
      <w:pPr>
        <w:tabs>
          <w:tab w:val="left" w:pos="990"/>
        </w:tabs>
        <w:spacing w:after="0"/>
        <w:jc w:val="center"/>
        <w:rPr>
          <w:rFonts w:hint="cs"/>
          <w:b/>
          <w:bCs/>
          <w:sz w:val="24"/>
          <w:szCs w:val="24"/>
          <w:rtl/>
          <w:lang w:bidi="fa-IR"/>
        </w:rPr>
      </w:pPr>
      <w:r w:rsidRPr="006425ED">
        <w:rPr>
          <w:rFonts w:hint="cs"/>
          <w:b/>
          <w:bCs/>
          <w:sz w:val="24"/>
          <w:szCs w:val="24"/>
          <w:rtl/>
          <w:lang w:bidi="fa-IR"/>
        </w:rPr>
        <w:t>به نام خدا</w:t>
      </w:r>
    </w:p>
    <w:p w:rsidR="0099030A" w:rsidRPr="006425ED" w:rsidRDefault="0099030A" w:rsidP="0099030A">
      <w:pPr>
        <w:tabs>
          <w:tab w:val="left" w:pos="990"/>
        </w:tabs>
        <w:spacing w:after="0"/>
        <w:jc w:val="center"/>
        <w:rPr>
          <w:rFonts w:hint="cs"/>
          <w:b/>
          <w:bCs/>
          <w:sz w:val="24"/>
          <w:szCs w:val="24"/>
          <w:rtl/>
          <w:lang w:bidi="fa-IR"/>
        </w:rPr>
      </w:pPr>
      <w:r w:rsidRPr="006425ED">
        <w:rPr>
          <w:rFonts w:hint="cs"/>
          <w:b/>
          <w:bCs/>
          <w:sz w:val="24"/>
          <w:szCs w:val="24"/>
          <w:rtl/>
          <w:lang w:bidi="fa-IR"/>
        </w:rPr>
        <w:t>رزومه</w:t>
      </w:r>
    </w:p>
    <w:p w:rsidR="0099030A" w:rsidRPr="006425ED" w:rsidRDefault="0099030A" w:rsidP="0099030A">
      <w:pPr>
        <w:tabs>
          <w:tab w:val="left" w:pos="990"/>
        </w:tabs>
        <w:spacing w:after="0"/>
        <w:jc w:val="center"/>
        <w:rPr>
          <w:b/>
          <w:bCs/>
          <w:sz w:val="24"/>
          <w:szCs w:val="24"/>
          <w:rtl/>
          <w:lang w:bidi="fa-IR"/>
        </w:rPr>
      </w:pPr>
    </w:p>
    <w:p w:rsidR="0099030A" w:rsidRPr="006425ED" w:rsidRDefault="0099030A" w:rsidP="0099030A">
      <w:pPr>
        <w:tabs>
          <w:tab w:val="left" w:pos="990"/>
        </w:tabs>
        <w:spacing w:after="0"/>
        <w:jc w:val="center"/>
        <w:rPr>
          <w:b/>
          <w:bCs/>
          <w:sz w:val="24"/>
          <w:szCs w:val="24"/>
          <w:rtl/>
          <w:lang w:bidi="fa-IR"/>
        </w:rPr>
      </w:pPr>
    </w:p>
    <w:p w:rsidR="0099030A" w:rsidRPr="006425ED" w:rsidRDefault="002A2F46" w:rsidP="0099030A">
      <w:pPr>
        <w:tabs>
          <w:tab w:val="left" w:pos="990"/>
        </w:tabs>
        <w:spacing w:after="0"/>
        <w:jc w:val="right"/>
        <w:rPr>
          <w:rFonts w:hint="cs"/>
          <w:b/>
          <w:bCs/>
          <w:sz w:val="24"/>
          <w:szCs w:val="24"/>
          <w:rtl/>
          <w:lang w:bidi="fa-IR"/>
        </w:rPr>
      </w:pPr>
      <w:r w:rsidRPr="006425ED">
        <w:rPr>
          <w:rFonts w:hint="cs"/>
          <w:b/>
          <w:bCs/>
          <w:sz w:val="24"/>
          <w:szCs w:val="24"/>
          <w:rtl/>
          <w:lang w:bidi="fa-IR"/>
        </w:rPr>
        <w:t>محسن سلاح ورزی</w:t>
      </w:r>
    </w:p>
    <w:p w:rsidR="002A2F46" w:rsidRPr="006425ED" w:rsidRDefault="002A2F46" w:rsidP="0099030A">
      <w:pPr>
        <w:tabs>
          <w:tab w:val="left" w:pos="990"/>
        </w:tabs>
        <w:spacing w:after="0"/>
        <w:jc w:val="right"/>
        <w:rPr>
          <w:rFonts w:hint="cs"/>
          <w:b/>
          <w:bCs/>
          <w:sz w:val="24"/>
          <w:szCs w:val="24"/>
          <w:rtl/>
          <w:lang w:bidi="fa-IR"/>
        </w:rPr>
      </w:pPr>
      <w:r w:rsidRPr="006425ED">
        <w:rPr>
          <w:rFonts w:hint="cs"/>
          <w:b/>
          <w:bCs/>
          <w:sz w:val="24"/>
          <w:szCs w:val="24"/>
          <w:rtl/>
          <w:lang w:bidi="fa-IR"/>
        </w:rPr>
        <w:t>متاهل</w:t>
      </w:r>
    </w:p>
    <w:p w:rsidR="002A2F46" w:rsidRPr="006425ED" w:rsidRDefault="002A2F46" w:rsidP="0099030A">
      <w:pPr>
        <w:tabs>
          <w:tab w:val="left" w:pos="990"/>
        </w:tabs>
        <w:spacing w:after="0"/>
        <w:jc w:val="right"/>
        <w:rPr>
          <w:rFonts w:hint="cs"/>
          <w:b/>
          <w:bCs/>
          <w:sz w:val="24"/>
          <w:szCs w:val="24"/>
          <w:rtl/>
          <w:lang w:bidi="fa-IR"/>
        </w:rPr>
      </w:pPr>
      <w:r w:rsidRPr="006425ED">
        <w:rPr>
          <w:rFonts w:hint="cs"/>
          <w:b/>
          <w:bCs/>
          <w:sz w:val="24"/>
          <w:szCs w:val="24"/>
          <w:rtl/>
          <w:lang w:bidi="fa-IR"/>
        </w:rPr>
        <w:t>دارای مدرک کارگردانی سینما از دانشگاه فرهنگ و هنر البرز</w:t>
      </w:r>
    </w:p>
    <w:p w:rsidR="002A2F46" w:rsidRPr="006425ED" w:rsidRDefault="002A2F46" w:rsidP="0099030A">
      <w:pPr>
        <w:tabs>
          <w:tab w:val="left" w:pos="990"/>
        </w:tabs>
        <w:spacing w:after="0"/>
        <w:jc w:val="right"/>
        <w:rPr>
          <w:rFonts w:hint="cs"/>
          <w:b/>
          <w:bCs/>
          <w:sz w:val="24"/>
          <w:szCs w:val="24"/>
          <w:rtl/>
          <w:lang w:bidi="fa-IR"/>
        </w:rPr>
      </w:pPr>
      <w:r w:rsidRPr="006425ED">
        <w:rPr>
          <w:rFonts w:hint="cs"/>
          <w:b/>
          <w:bCs/>
          <w:sz w:val="24"/>
          <w:szCs w:val="24"/>
          <w:rtl/>
          <w:lang w:bidi="fa-IR"/>
        </w:rPr>
        <w:t>حرفه تخصصی: عکاسی</w:t>
      </w:r>
    </w:p>
    <w:p w:rsidR="002A2F46" w:rsidRPr="006425ED" w:rsidRDefault="002A2F46" w:rsidP="0099030A">
      <w:pPr>
        <w:tabs>
          <w:tab w:val="left" w:pos="990"/>
        </w:tabs>
        <w:spacing w:after="0"/>
        <w:jc w:val="right"/>
        <w:rPr>
          <w:b/>
          <w:bCs/>
          <w:sz w:val="24"/>
          <w:szCs w:val="24"/>
          <w:rtl/>
          <w:lang w:bidi="fa-IR"/>
        </w:rPr>
      </w:pPr>
    </w:p>
    <w:p w:rsidR="002A2F46" w:rsidRPr="006425ED" w:rsidRDefault="002A2F46" w:rsidP="0099030A">
      <w:pPr>
        <w:tabs>
          <w:tab w:val="left" w:pos="990"/>
        </w:tabs>
        <w:spacing w:after="0"/>
        <w:jc w:val="right"/>
        <w:rPr>
          <w:rFonts w:hint="cs"/>
          <w:b/>
          <w:bCs/>
          <w:sz w:val="24"/>
          <w:szCs w:val="24"/>
          <w:rtl/>
          <w:lang w:bidi="fa-IR"/>
        </w:rPr>
      </w:pPr>
      <w:r w:rsidRPr="006425ED">
        <w:rPr>
          <w:rFonts w:hint="cs"/>
          <w:b/>
          <w:bCs/>
          <w:sz w:val="24"/>
          <w:szCs w:val="24"/>
          <w:rtl/>
          <w:lang w:bidi="fa-IR"/>
        </w:rPr>
        <w:t>چهارسال مدیر روابط عمومی هنرستان هنرهای زیبا کرج</w:t>
      </w:r>
      <w:r w:rsidR="004C6A9F" w:rsidRPr="006425ED">
        <w:rPr>
          <w:rFonts w:hint="cs"/>
          <w:b/>
          <w:bCs/>
          <w:sz w:val="24"/>
          <w:szCs w:val="24"/>
          <w:rtl/>
          <w:lang w:bidi="fa-IR"/>
        </w:rPr>
        <w:t>(کارمند قراردادی فرهنگ و ارشاد کرج)</w:t>
      </w:r>
    </w:p>
    <w:p w:rsidR="002A2F46" w:rsidRPr="006425ED" w:rsidRDefault="002A2F46" w:rsidP="0099030A">
      <w:pPr>
        <w:tabs>
          <w:tab w:val="left" w:pos="990"/>
        </w:tabs>
        <w:spacing w:after="0"/>
        <w:jc w:val="right"/>
        <w:rPr>
          <w:rFonts w:hint="cs"/>
          <w:b/>
          <w:bCs/>
          <w:sz w:val="24"/>
          <w:szCs w:val="24"/>
          <w:rtl/>
          <w:lang w:bidi="fa-IR"/>
        </w:rPr>
      </w:pPr>
      <w:r w:rsidRPr="006425ED">
        <w:rPr>
          <w:rFonts w:hint="cs"/>
          <w:b/>
          <w:bCs/>
          <w:sz w:val="24"/>
          <w:szCs w:val="24"/>
          <w:rtl/>
          <w:lang w:bidi="fa-IR"/>
        </w:rPr>
        <w:t>مدرس کامپیوتر هنرستان هنرهای زیبا</w:t>
      </w:r>
    </w:p>
    <w:p w:rsidR="002A2F46" w:rsidRPr="006425ED" w:rsidRDefault="002A2F46" w:rsidP="0099030A">
      <w:pPr>
        <w:tabs>
          <w:tab w:val="left" w:pos="990"/>
        </w:tabs>
        <w:spacing w:after="0"/>
        <w:jc w:val="right"/>
        <w:rPr>
          <w:b/>
          <w:bCs/>
          <w:sz w:val="24"/>
          <w:szCs w:val="24"/>
          <w:rtl/>
          <w:lang w:bidi="fa-IR"/>
        </w:rPr>
      </w:pPr>
    </w:p>
    <w:p w:rsidR="002A2F46" w:rsidRPr="006425ED" w:rsidRDefault="004C6A9F" w:rsidP="0099030A">
      <w:pPr>
        <w:tabs>
          <w:tab w:val="left" w:pos="990"/>
        </w:tabs>
        <w:spacing w:after="0"/>
        <w:jc w:val="right"/>
        <w:rPr>
          <w:b/>
          <w:bCs/>
          <w:sz w:val="24"/>
          <w:szCs w:val="24"/>
          <w:lang w:bidi="fa-IR"/>
        </w:rPr>
      </w:pPr>
      <w:r w:rsidRPr="006425ED">
        <w:rPr>
          <w:rFonts w:hint="cs"/>
          <w:b/>
          <w:bCs/>
          <w:sz w:val="24"/>
          <w:szCs w:val="24"/>
          <w:rtl/>
          <w:lang w:bidi="fa-IR"/>
        </w:rPr>
        <w:t xml:space="preserve">پنج سال </w:t>
      </w:r>
      <w:r w:rsidR="002A2F46" w:rsidRPr="006425ED">
        <w:rPr>
          <w:rFonts w:hint="cs"/>
          <w:b/>
          <w:bCs/>
          <w:sz w:val="24"/>
          <w:szCs w:val="24"/>
          <w:rtl/>
          <w:lang w:bidi="fa-IR"/>
        </w:rPr>
        <w:t>مدیر داخلی باشگاه هنرمندان استان البرز</w:t>
      </w:r>
    </w:p>
    <w:p w:rsidR="004C6A9F" w:rsidRPr="006425ED" w:rsidRDefault="004C6A9F" w:rsidP="0099030A">
      <w:pPr>
        <w:tabs>
          <w:tab w:val="left" w:pos="990"/>
        </w:tabs>
        <w:spacing w:after="0"/>
        <w:jc w:val="right"/>
        <w:rPr>
          <w:b/>
          <w:bCs/>
          <w:sz w:val="24"/>
          <w:szCs w:val="24"/>
          <w:lang w:bidi="fa-IR"/>
        </w:rPr>
      </w:pPr>
    </w:p>
    <w:p w:rsidR="004C6A9F" w:rsidRPr="006425ED" w:rsidRDefault="004C6A9F" w:rsidP="0099030A">
      <w:pPr>
        <w:tabs>
          <w:tab w:val="left" w:pos="990"/>
        </w:tabs>
        <w:spacing w:after="0"/>
        <w:jc w:val="right"/>
        <w:rPr>
          <w:rFonts w:hint="cs"/>
          <w:b/>
          <w:bCs/>
          <w:sz w:val="24"/>
          <w:szCs w:val="24"/>
          <w:rtl/>
          <w:lang w:bidi="fa-IR"/>
        </w:rPr>
      </w:pPr>
      <w:r w:rsidRPr="006425ED">
        <w:rPr>
          <w:rFonts w:hint="cs"/>
          <w:b/>
          <w:bCs/>
          <w:sz w:val="24"/>
          <w:szCs w:val="24"/>
          <w:rtl/>
          <w:lang w:bidi="fa-IR"/>
        </w:rPr>
        <w:t>عکس و خبرنگار هفته نامه طلوع البرز</w:t>
      </w:r>
    </w:p>
    <w:p w:rsidR="004C6A9F" w:rsidRPr="006425ED" w:rsidRDefault="004C6A9F" w:rsidP="0099030A">
      <w:pPr>
        <w:tabs>
          <w:tab w:val="left" w:pos="990"/>
        </w:tabs>
        <w:spacing w:after="0"/>
        <w:jc w:val="right"/>
        <w:rPr>
          <w:b/>
          <w:bCs/>
          <w:sz w:val="24"/>
          <w:szCs w:val="24"/>
          <w:rtl/>
          <w:lang w:bidi="fa-IR"/>
        </w:rPr>
      </w:pPr>
    </w:p>
    <w:p w:rsidR="004C6A9F" w:rsidRDefault="004C6A9F" w:rsidP="0099030A">
      <w:pPr>
        <w:tabs>
          <w:tab w:val="left" w:pos="990"/>
        </w:tabs>
        <w:spacing w:after="0"/>
        <w:jc w:val="right"/>
        <w:rPr>
          <w:b/>
          <w:bCs/>
          <w:sz w:val="24"/>
          <w:szCs w:val="24"/>
          <w:rtl/>
          <w:lang w:bidi="fa-IR"/>
        </w:rPr>
      </w:pPr>
      <w:r w:rsidRPr="006425ED">
        <w:rPr>
          <w:rFonts w:hint="cs"/>
          <w:b/>
          <w:bCs/>
          <w:sz w:val="24"/>
          <w:szCs w:val="24"/>
          <w:rtl/>
          <w:lang w:bidi="fa-IR"/>
        </w:rPr>
        <w:t>از دیماه تا کنون مدیر فروشگاه شرکت</w:t>
      </w:r>
      <w:r w:rsidR="006425ED">
        <w:rPr>
          <w:rFonts w:hint="cs"/>
          <w:b/>
          <w:bCs/>
          <w:sz w:val="24"/>
          <w:szCs w:val="24"/>
          <w:rtl/>
          <w:lang w:bidi="fa-IR"/>
        </w:rPr>
        <w:t xml:space="preserve"> مبلمان</w:t>
      </w:r>
      <w:r w:rsidRPr="006425ED"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Pr="006425ED">
        <w:rPr>
          <w:rFonts w:hint="cs"/>
          <w:b/>
          <w:bCs/>
          <w:color w:val="FF0000"/>
          <w:sz w:val="24"/>
          <w:szCs w:val="24"/>
          <w:rtl/>
          <w:lang w:bidi="fa-IR"/>
        </w:rPr>
        <w:t xml:space="preserve">ایتال فوم </w:t>
      </w:r>
      <w:r w:rsidRPr="006425ED">
        <w:rPr>
          <w:rFonts w:hint="cs"/>
          <w:b/>
          <w:bCs/>
          <w:sz w:val="24"/>
          <w:szCs w:val="24"/>
          <w:rtl/>
          <w:lang w:bidi="fa-IR"/>
        </w:rPr>
        <w:t>در تهران هستم</w:t>
      </w:r>
    </w:p>
    <w:p w:rsidR="006425ED" w:rsidRDefault="006425ED" w:rsidP="0099030A">
      <w:pPr>
        <w:tabs>
          <w:tab w:val="left" w:pos="990"/>
        </w:tabs>
        <w:spacing w:after="0"/>
        <w:jc w:val="right"/>
        <w:rPr>
          <w:b/>
          <w:bCs/>
          <w:sz w:val="24"/>
          <w:szCs w:val="24"/>
          <w:rtl/>
          <w:lang w:bidi="fa-IR"/>
        </w:rPr>
      </w:pPr>
    </w:p>
    <w:p w:rsidR="006425ED" w:rsidRDefault="006425ED" w:rsidP="0099030A">
      <w:pPr>
        <w:tabs>
          <w:tab w:val="left" w:pos="990"/>
        </w:tabs>
        <w:spacing w:after="0"/>
        <w:jc w:val="right"/>
        <w:rPr>
          <w:b/>
          <w:bCs/>
          <w:sz w:val="24"/>
          <w:szCs w:val="24"/>
          <w:rtl/>
          <w:lang w:bidi="fa-IR"/>
        </w:rPr>
      </w:pPr>
    </w:p>
    <w:p w:rsidR="006425ED" w:rsidRDefault="006425ED" w:rsidP="0099030A">
      <w:pPr>
        <w:tabs>
          <w:tab w:val="left" w:pos="990"/>
        </w:tabs>
        <w:spacing w:after="0"/>
        <w:jc w:val="right"/>
        <w:rPr>
          <w:b/>
          <w:bCs/>
          <w:sz w:val="24"/>
          <w:szCs w:val="24"/>
          <w:rtl/>
          <w:lang w:bidi="fa-IR"/>
        </w:rPr>
      </w:pPr>
    </w:p>
    <w:p w:rsidR="006425ED" w:rsidRDefault="006425ED" w:rsidP="0099030A">
      <w:pPr>
        <w:tabs>
          <w:tab w:val="left" w:pos="990"/>
        </w:tabs>
        <w:spacing w:after="0"/>
        <w:jc w:val="right"/>
        <w:rPr>
          <w:b/>
          <w:bCs/>
          <w:sz w:val="24"/>
          <w:szCs w:val="24"/>
          <w:rtl/>
          <w:lang w:bidi="fa-IR"/>
        </w:rPr>
      </w:pPr>
    </w:p>
    <w:p w:rsidR="006425ED" w:rsidRPr="006425ED" w:rsidRDefault="006425ED" w:rsidP="0099030A">
      <w:pPr>
        <w:tabs>
          <w:tab w:val="left" w:pos="990"/>
        </w:tabs>
        <w:spacing w:after="0"/>
        <w:jc w:val="right"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                                                           با تشکر</w:t>
      </w:r>
    </w:p>
    <w:p w:rsidR="004C6A9F" w:rsidRPr="006425ED" w:rsidRDefault="004C6A9F" w:rsidP="0099030A">
      <w:pPr>
        <w:tabs>
          <w:tab w:val="left" w:pos="990"/>
        </w:tabs>
        <w:spacing w:after="0"/>
        <w:jc w:val="right"/>
        <w:rPr>
          <w:rFonts w:hint="cs"/>
          <w:b/>
          <w:bCs/>
          <w:sz w:val="24"/>
          <w:szCs w:val="24"/>
          <w:rtl/>
          <w:lang w:bidi="fa-IR"/>
        </w:rPr>
      </w:pPr>
      <w:r w:rsidRPr="006425ED"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bookmarkStart w:id="0" w:name="_GoBack"/>
      <w:bookmarkEnd w:id="0"/>
    </w:p>
    <w:sectPr w:rsidR="004C6A9F" w:rsidRPr="006425ED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B8D" w:rsidRDefault="00CC2B8D" w:rsidP="000C45FF">
      <w:r>
        <w:separator/>
      </w:r>
    </w:p>
  </w:endnote>
  <w:endnote w:type="continuationSeparator" w:id="0">
    <w:p w:rsidR="00CC2B8D" w:rsidRDefault="00CC2B8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B8D" w:rsidRDefault="00CC2B8D" w:rsidP="000C45FF">
      <w:r>
        <w:separator/>
      </w:r>
    </w:p>
  </w:footnote>
  <w:footnote w:type="continuationSeparator" w:id="0">
    <w:p w:rsidR="00CC2B8D" w:rsidRDefault="00CC2B8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DB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2A2F46"/>
    <w:rsid w:val="0030481B"/>
    <w:rsid w:val="004071FC"/>
    <w:rsid w:val="00445947"/>
    <w:rsid w:val="004813B3"/>
    <w:rsid w:val="00496591"/>
    <w:rsid w:val="004C63E4"/>
    <w:rsid w:val="004C6A9F"/>
    <w:rsid w:val="004D3011"/>
    <w:rsid w:val="005645EE"/>
    <w:rsid w:val="005D6289"/>
    <w:rsid w:val="005E39D5"/>
    <w:rsid w:val="005F0DDB"/>
    <w:rsid w:val="00612544"/>
    <w:rsid w:val="0062123A"/>
    <w:rsid w:val="006425ED"/>
    <w:rsid w:val="00646E75"/>
    <w:rsid w:val="006610D6"/>
    <w:rsid w:val="006771D0"/>
    <w:rsid w:val="00715FCB"/>
    <w:rsid w:val="00743101"/>
    <w:rsid w:val="007867A0"/>
    <w:rsid w:val="007927F5"/>
    <w:rsid w:val="00802CA0"/>
    <w:rsid w:val="00846D4F"/>
    <w:rsid w:val="008C1736"/>
    <w:rsid w:val="00922D5C"/>
    <w:rsid w:val="0099030A"/>
    <w:rsid w:val="009E7C63"/>
    <w:rsid w:val="00A10A67"/>
    <w:rsid w:val="00A2118D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CC2B8D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E95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alfoam_Saie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71EDB2C50041D29AFC9873D6151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86A45-BA27-47E0-916C-A7C307B9ADFE}"/>
      </w:docPartPr>
      <w:docPartBody>
        <w:p w:rsidR="00000000" w:rsidRDefault="000F7BB9" w:rsidP="000F7BB9">
          <w:pPr>
            <w:pStyle w:val="CE71EDB2C50041D29AFC9873D615130C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1F480ECA92CA44F0AAD64EBA86EDF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332B4-2C3D-44C9-B4B3-5EA0D4F3D4E8}"/>
      </w:docPartPr>
      <w:docPartBody>
        <w:p w:rsidR="00000000" w:rsidRDefault="000F7BB9" w:rsidP="000F7BB9">
          <w:pPr>
            <w:pStyle w:val="1F480ECA92CA44F0AAD64EBA86EDF87A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B9"/>
    <w:rsid w:val="000F7BB9"/>
    <w:rsid w:val="00E1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F7BB9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D095BA8628490DA1E499D1C3168FF1">
    <w:name w:val="08D095BA8628490DA1E499D1C3168FF1"/>
  </w:style>
  <w:style w:type="paragraph" w:customStyle="1" w:styleId="C1E25940FFB64F6F9EE16D5B70BC897A">
    <w:name w:val="C1E25940FFB64F6F9EE16D5B70BC897A"/>
  </w:style>
  <w:style w:type="paragraph" w:customStyle="1" w:styleId="29988DED58D941A69BE293B1896B8FDA">
    <w:name w:val="29988DED58D941A69BE293B1896B8FDA"/>
  </w:style>
  <w:style w:type="paragraph" w:customStyle="1" w:styleId="7B859B624D454D92B5DC33D590D3EE5A">
    <w:name w:val="7B859B624D454D92B5DC33D590D3EE5A"/>
  </w:style>
  <w:style w:type="paragraph" w:customStyle="1" w:styleId="CACBE8B524184A6486D46198715DC036">
    <w:name w:val="CACBE8B524184A6486D46198715DC036"/>
  </w:style>
  <w:style w:type="paragraph" w:customStyle="1" w:styleId="F9EB235CA3D54BD1BEB0D662665D9B45">
    <w:name w:val="F9EB235CA3D54BD1BEB0D662665D9B45"/>
  </w:style>
  <w:style w:type="paragraph" w:customStyle="1" w:styleId="400E7B87DCC744CEB2E56C849AA7BA54">
    <w:name w:val="400E7B87DCC744CEB2E56C849AA7BA54"/>
  </w:style>
  <w:style w:type="paragraph" w:customStyle="1" w:styleId="50B6E1E5AE914B1C8BBE80D398A40AFE">
    <w:name w:val="50B6E1E5AE914B1C8BBE80D398A40AFE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paragraph" w:customStyle="1" w:styleId="7952C80B187B42989A6585DF6F65C9C7">
    <w:name w:val="7952C80B187B42989A6585DF6F65C9C7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4B7339CF120D4DE0B8BFF527C814C1DA">
    <w:name w:val="4B7339CF120D4DE0B8BFF527C814C1DA"/>
  </w:style>
  <w:style w:type="paragraph" w:customStyle="1" w:styleId="3F34C3F15C9F4D3DB72B8674D72BED5B">
    <w:name w:val="3F34C3F15C9F4D3DB72B8674D72BED5B"/>
  </w:style>
  <w:style w:type="paragraph" w:customStyle="1" w:styleId="7E4ED6BF5D55427CA57375EE82C5CF56">
    <w:name w:val="7E4ED6BF5D55427CA57375EE82C5CF56"/>
  </w:style>
  <w:style w:type="paragraph" w:customStyle="1" w:styleId="687709BCB78546E09B771ABB40742CA8">
    <w:name w:val="687709BCB78546E09B771ABB40742CA8"/>
  </w:style>
  <w:style w:type="paragraph" w:customStyle="1" w:styleId="F49686D7B35843CBBC2B80BE4600324C">
    <w:name w:val="F49686D7B35843CBBC2B80BE4600324C"/>
  </w:style>
  <w:style w:type="character" w:customStyle="1" w:styleId="Heading2Char">
    <w:name w:val="Heading 2 Char"/>
    <w:basedOn w:val="DefaultParagraphFont"/>
    <w:link w:val="Heading2"/>
    <w:uiPriority w:val="9"/>
    <w:rsid w:val="000F7BB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4AE3D2230B84FF4A0ED26E914C81181">
    <w:name w:val="74AE3D2230B84FF4A0ED26E914C81181"/>
  </w:style>
  <w:style w:type="paragraph" w:customStyle="1" w:styleId="36D8254353054BDE8DB1C66A5BC826B8">
    <w:name w:val="36D8254353054BDE8DB1C66A5BC826B8"/>
  </w:style>
  <w:style w:type="paragraph" w:customStyle="1" w:styleId="44C39766C4F1422296E708465D26C01E">
    <w:name w:val="44C39766C4F1422296E708465D26C01E"/>
  </w:style>
  <w:style w:type="paragraph" w:customStyle="1" w:styleId="4A76C44FC41745479C32AFBFCCD5271E">
    <w:name w:val="4A76C44FC41745479C32AFBFCCD5271E"/>
  </w:style>
  <w:style w:type="paragraph" w:customStyle="1" w:styleId="88D927FD90184FFFA64D847289D67C03">
    <w:name w:val="88D927FD90184FFFA64D847289D67C03"/>
  </w:style>
  <w:style w:type="paragraph" w:customStyle="1" w:styleId="630E277395E64594926D84D80C1C2B38">
    <w:name w:val="630E277395E64594926D84D80C1C2B38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815E7CB0EC9844E3B41757F86D243CC5">
    <w:name w:val="815E7CB0EC9844E3B41757F86D243CC5"/>
  </w:style>
  <w:style w:type="paragraph" w:customStyle="1" w:styleId="CE71EDB2C50041D29AFC9873D615130C">
    <w:name w:val="CE71EDB2C50041D29AFC9873D615130C"/>
    <w:rsid w:val="000F7BB9"/>
  </w:style>
  <w:style w:type="paragraph" w:customStyle="1" w:styleId="1F480ECA92CA44F0AAD64EBA86EDF87A">
    <w:name w:val="1F480ECA92CA44F0AAD64EBA86EDF87A"/>
    <w:rsid w:val="000F7BB9"/>
  </w:style>
  <w:style w:type="paragraph" w:customStyle="1" w:styleId="9B07DA68C13F4354ADE479A86EFB46C7">
    <w:name w:val="9B07DA68C13F4354ADE479A86EFB46C7"/>
    <w:rsid w:val="000F7B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2020-09-29T06:39:00Z</dcterms:created>
  <dcterms:modified xsi:type="dcterms:W3CDTF">2020-09-29T07:58:00Z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